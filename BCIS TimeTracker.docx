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9263527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color w:val="FFFFFF" w:themeColor="background1"/>
          <w:sz w:val="84"/>
          <w:szCs w:val="84"/>
        </w:rPr>
      </w:sdtEndPr>
      <w:sdtContent>
        <w:p w:rsidR="00196C19" w:rsidRDefault="00196C19"/>
        <w:p w:rsidR="00196C19" w:rsidRDefault="00196C19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6C19" w:rsidRPr="00196C19" w:rsidRDefault="00196C1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196C19">
                                      <w:rPr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TaskTimeTracker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6C19" w:rsidRDefault="00196C1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Concept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96C19" w:rsidRPr="00196C19" w:rsidRDefault="00196C19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196C19">
                                      <w:rPr>
                                        <w:cap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Wr4thon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L7iL1p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196C19" w:rsidRPr="00196C19" w:rsidRDefault="00196C1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38135" w:themeColor="accent6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38135" w:themeColor="accent6" w:themeShade="BF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196C19">
                                <w:rPr>
                                  <w:color w:val="538135" w:themeColor="accent6" w:themeShade="BF"/>
                                  <w:sz w:val="72"/>
                                  <w:szCs w:val="72"/>
                                </w:rPr>
                                <w:t>TaskTimeTracker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6C19" w:rsidRDefault="00196C1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Concept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96C19" w:rsidRPr="00196C19" w:rsidRDefault="00196C19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196C19">
                                <w:rPr>
                                  <w:cap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Wr4thon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96C19" w:rsidRDefault="00196C1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6C19" w:rsidRDefault="00196C1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191434753"/>
        <w:docPartObj>
          <w:docPartGallery w:val="Table of Contents"/>
          <w:docPartUnique/>
        </w:docPartObj>
      </w:sdtPr>
      <w:sdtEndPr>
        <w:rPr>
          <w:rFonts w:ascii="Sofia Pro Light" w:hAnsi="Sofia Pro Light"/>
          <w:bCs/>
        </w:rPr>
      </w:sdtEndPr>
      <w:sdtContent>
        <w:p w:rsidR="00896153" w:rsidRPr="004E0770" w:rsidRDefault="00896153" w:rsidP="008C49DA">
          <w:pPr>
            <w:pStyle w:val="Inhaltsverzeichnisberschrift"/>
            <w:numPr>
              <w:ilvl w:val="0"/>
              <w:numId w:val="0"/>
            </w:numPr>
            <w:rPr>
              <w:rFonts w:ascii="Franklin Gothic Demi" w:hAnsi="Franklin Gothic Demi"/>
              <w:sz w:val="40"/>
            </w:rPr>
          </w:pPr>
          <w:r w:rsidRPr="006F00FB">
            <w:rPr>
              <w:rFonts w:ascii="Franklin Gothic Demi" w:hAnsi="Franklin Gothic Demi"/>
              <w:b w:val="0"/>
              <w:sz w:val="40"/>
            </w:rPr>
            <w:t>Inhaltsverzeichnis</w:t>
          </w:r>
        </w:p>
        <w:p w:rsidR="00716C61" w:rsidRDefault="00896153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69993" w:history="1">
            <w:r w:rsidR="00716C61" w:rsidRPr="00300472">
              <w:rPr>
                <w:rStyle w:val="Hyperlink"/>
                <w:noProof/>
              </w:rPr>
              <w:t>1</w:t>
            </w:r>
            <w:r w:rsidR="00716C61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716C61" w:rsidRPr="00300472">
              <w:rPr>
                <w:rStyle w:val="Hyperlink"/>
                <w:noProof/>
              </w:rPr>
              <w:t>Ausgangssituation</w:t>
            </w:r>
            <w:r w:rsidR="00716C61">
              <w:rPr>
                <w:noProof/>
                <w:webHidden/>
              </w:rPr>
              <w:tab/>
            </w:r>
            <w:r w:rsidR="00716C61">
              <w:rPr>
                <w:noProof/>
                <w:webHidden/>
              </w:rPr>
              <w:fldChar w:fldCharType="begin"/>
            </w:r>
            <w:r w:rsidR="00716C61">
              <w:rPr>
                <w:noProof/>
                <w:webHidden/>
              </w:rPr>
              <w:instrText xml:space="preserve"> PAGEREF _Toc466569993 \h </w:instrText>
            </w:r>
            <w:r w:rsidR="00716C61">
              <w:rPr>
                <w:noProof/>
                <w:webHidden/>
              </w:rPr>
            </w:r>
            <w:r w:rsidR="00716C61">
              <w:rPr>
                <w:noProof/>
                <w:webHidden/>
              </w:rPr>
              <w:fldChar w:fldCharType="separate"/>
            </w:r>
            <w:r w:rsidR="00716C61">
              <w:rPr>
                <w:noProof/>
                <w:webHidden/>
              </w:rPr>
              <w:t>2</w:t>
            </w:r>
            <w:r w:rsidR="00716C61"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4" w:history="1">
            <w:r w:rsidRPr="0030047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5" w:history="1">
            <w:r w:rsidRPr="0030047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Soll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6" w:history="1">
            <w:r w:rsidRPr="0030047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7" w:history="1">
            <w:r w:rsidRPr="0030047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8" w:history="1">
            <w:r w:rsidRPr="00300472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9" w:history="1">
            <w:r w:rsidRPr="0030047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0" w:history="1">
            <w:r w:rsidRPr="0030047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1" w:history="1">
            <w:r w:rsidRPr="0030047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Client (Anwender 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2" w:history="1">
            <w:r w:rsidRPr="00300472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Client (RFID Reader)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3" w:history="1">
            <w:r w:rsidRPr="00300472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Android App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4" w:history="1">
            <w:r w:rsidRPr="0030047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5" w:history="1">
            <w:r w:rsidRPr="0030047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Erfassen von Anwenseheitszeiten.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6" w:history="1">
            <w:r w:rsidRPr="0030047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Auslesen von RFID Chips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7" w:history="1">
            <w:r w:rsidRPr="0030047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Setzen von Zeitmarken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8" w:history="1">
            <w:r w:rsidRPr="0030047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Synchronisieren mit einem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9" w:history="1">
            <w:r w:rsidRPr="0030047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Buchen der Zeiten in Projektron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53" w:rsidRDefault="00896153">
          <w:r>
            <w:rPr>
              <w:b/>
              <w:bCs/>
            </w:rPr>
            <w:fldChar w:fldCharType="end"/>
          </w:r>
        </w:p>
      </w:sdtContent>
    </w:sdt>
    <w:p w:rsidR="00872FF1" w:rsidRDefault="00872FF1">
      <w:pPr>
        <w:spacing w:line="259" w:lineRule="auto"/>
        <w:jc w:val="left"/>
      </w:pPr>
      <w:r>
        <w:br w:type="page"/>
      </w:r>
    </w:p>
    <w:p w:rsidR="008C49DA" w:rsidRDefault="008C49DA" w:rsidP="008C49DA">
      <w:pPr>
        <w:pStyle w:val="berschrift1"/>
      </w:pPr>
      <w:bookmarkStart w:id="0" w:name="_Toc466569993"/>
      <w:r>
        <w:lastRenderedPageBreak/>
        <w:t>Ausgangssituation</w:t>
      </w:r>
      <w:bookmarkEnd w:id="0"/>
    </w:p>
    <w:p w:rsidR="00995E1D" w:rsidRDefault="00084248" w:rsidP="008C49DA">
      <w:pPr>
        <w:pStyle w:val="berschrift2"/>
      </w:pPr>
      <w:bookmarkStart w:id="1" w:name="_Toc466569994"/>
      <w:r>
        <w:t>Ist-Analyse</w:t>
      </w:r>
      <w:bookmarkEnd w:id="1"/>
    </w:p>
    <w:p w:rsidR="001A07E8" w:rsidRDefault="00B25679" w:rsidP="001F40C8">
      <w:r>
        <w:t xml:space="preserve">Arbeitet man an einer Aufgabe, stellt die Arbeit ein und beginnt mit einer neuen, ist es zu viel Aufwand sich bei </w:t>
      </w:r>
      <w:proofErr w:type="spellStart"/>
      <w:r>
        <w:t>Projektron</w:t>
      </w:r>
      <w:proofErr w:type="spellEnd"/>
      <w:r>
        <w:t xml:space="preserve"> an</w:t>
      </w:r>
      <w:r w:rsidR="001019C2">
        <w:t>zumelden, die Zeiten zu buchen und dann erst mit der neuen Aufgabe anzufangen.</w:t>
      </w:r>
    </w:p>
    <w:p w:rsidR="00022291" w:rsidRDefault="00022291" w:rsidP="001F40C8">
      <w:r>
        <w:t>Bucht man es später, ist es zu ungenau</w:t>
      </w:r>
      <w:r w:rsidR="00096D7A">
        <w:t>.</w:t>
      </w:r>
    </w:p>
    <w:p w:rsidR="00DF778F" w:rsidRDefault="00DF778F">
      <w:pPr>
        <w:spacing w:line="259" w:lineRule="auto"/>
        <w:jc w:val="left"/>
      </w:pPr>
      <w:r>
        <w:br w:type="page"/>
      </w:r>
    </w:p>
    <w:p w:rsidR="00DF778F" w:rsidRPr="001F40C8" w:rsidRDefault="00DF778F" w:rsidP="001F40C8"/>
    <w:p w:rsidR="008C49DA" w:rsidRDefault="008C49DA" w:rsidP="008C49DA">
      <w:pPr>
        <w:pStyle w:val="berschrift2"/>
      </w:pPr>
      <w:bookmarkStart w:id="2" w:name="_Toc466569995"/>
      <w:r>
        <w:t>Soll Analyse</w:t>
      </w:r>
      <w:bookmarkEnd w:id="2"/>
    </w:p>
    <w:p w:rsidR="00A663B6" w:rsidRDefault="00A663B6" w:rsidP="00A663B6">
      <w:bookmarkStart w:id="3" w:name="_GoBack"/>
      <w:r>
        <w:t>Das Erfassen der Arbeitszeit soll durch das Ein- beziehungsweise Ausloggen mit einem RFID-Chip abgebildet werden.</w:t>
      </w:r>
    </w:p>
    <w:p w:rsidR="00A76A5A" w:rsidRDefault="00A663B6" w:rsidP="00A663B6">
      <w:r>
        <w:t>Hierfür ist es notwendig, dass Ein (RFID-) Lesegerät</w:t>
      </w:r>
      <w:r w:rsidR="00FD6C82">
        <w:t xml:space="preserve"> die genaue Uhrzeit zusammen </w:t>
      </w:r>
      <w:bookmarkEnd w:id="3"/>
      <w:r w:rsidR="00FD6C82">
        <w:t>mit der ID der gescannte</w:t>
      </w:r>
      <w:r w:rsidR="00A76A5A">
        <w:t>n Karte zu einem Server sendet.</w:t>
      </w:r>
    </w:p>
    <w:p w:rsidR="00A663B6" w:rsidRDefault="00FD6C82" w:rsidP="00A663B6">
      <w:r>
        <w:t xml:space="preserve">Dieser Server </w:t>
      </w:r>
      <w:r w:rsidR="00B35DBD">
        <w:t>Schreibt</w:t>
      </w:r>
      <w:r w:rsidR="00ED4C49">
        <w:t xml:space="preserve"> die Zeitstempel </w:t>
      </w:r>
      <w:r w:rsidR="002109E7">
        <w:t xml:space="preserve">mit der dazugehörigen Person </w:t>
      </w:r>
      <w:r w:rsidR="005626E7">
        <w:t xml:space="preserve">(User ID aus einem LDAP) </w:t>
      </w:r>
      <w:r w:rsidR="00ED4C49">
        <w:t>in eine Datenbank</w:t>
      </w:r>
      <w:r w:rsidR="002109E7">
        <w:t>.</w:t>
      </w:r>
    </w:p>
    <w:p w:rsidR="002109E7" w:rsidRDefault="0024661A" w:rsidP="00A663B6">
      <w:r>
        <w:t xml:space="preserve">Auf jedem Client-PC wird eine Software installiert. Diese Software </w:t>
      </w:r>
      <w:r w:rsidR="008B7A3A">
        <w:t xml:space="preserve">verbindet sich mittels SSO zu dem weiter oben erwähnten Server. </w:t>
      </w:r>
    </w:p>
    <w:p w:rsidR="00763362" w:rsidRDefault="008B7A3A" w:rsidP="00A663B6">
      <w:r>
        <w:t xml:space="preserve">In einer UI werden dem Benutzer die anstehenden Termine aus dem </w:t>
      </w:r>
      <w:proofErr w:type="spellStart"/>
      <w:r>
        <w:t>Projektron</w:t>
      </w:r>
      <w:proofErr w:type="spellEnd"/>
      <w:r>
        <w:t xml:space="preserve"> Kalender angezeigt, sowie </w:t>
      </w:r>
      <w:r w:rsidR="00763362">
        <w:t>e</w:t>
      </w:r>
      <w:r>
        <w:t xml:space="preserve">ine Auflistung der Aufgaben und Tickets (auch aus </w:t>
      </w:r>
      <w:proofErr w:type="spellStart"/>
      <w:r>
        <w:t>Projektron</w:t>
      </w:r>
      <w:proofErr w:type="spellEnd"/>
      <w:r>
        <w:t>)</w:t>
      </w:r>
      <w:r w:rsidR="00763362">
        <w:t>.</w:t>
      </w:r>
    </w:p>
    <w:p w:rsidR="00763362" w:rsidRDefault="00763362" w:rsidP="00A663B6">
      <w:r>
        <w:t xml:space="preserve">In einer weiteren Übersicht </w:t>
      </w:r>
      <w:r w:rsidR="0049676B">
        <w:t xml:space="preserve">werden vom Benutzer gesetzte Zeitstempel angezeigt, die noch nicht in </w:t>
      </w:r>
      <w:proofErr w:type="spellStart"/>
      <w:r w:rsidR="0049676B">
        <w:t>Projektron</w:t>
      </w:r>
      <w:proofErr w:type="spellEnd"/>
      <w:r w:rsidR="0049676B">
        <w:t xml:space="preserve"> gebucht wurden.</w:t>
      </w:r>
    </w:p>
    <w:p w:rsidR="006C7C11" w:rsidRDefault="00F05F95">
      <w:pPr>
        <w:spacing w:line="259" w:lineRule="auto"/>
        <w:jc w:val="left"/>
      </w:pPr>
      <w:r>
        <w:t>Durch eine Tastenkombination wird ein Fenster geöffnet. In diesem Fenster kann der Benutzer einen Titel eingeben. Der Titel wird mit dem Zeitstempel gespeichert und an den Server gesendet.</w:t>
      </w:r>
    </w:p>
    <w:p w:rsidR="006C7C11" w:rsidRDefault="006C7C11">
      <w:pPr>
        <w:spacing w:line="259" w:lineRule="auto"/>
        <w:jc w:val="left"/>
      </w:pPr>
      <w:r>
        <w:t>Ein Zeitstempel kann einem Ticket/ einer Aufgabe zugeordnet werden.</w:t>
      </w:r>
    </w:p>
    <w:p w:rsidR="00D67ADE" w:rsidRDefault="00D67ADE">
      <w:pPr>
        <w:spacing w:line="259" w:lineRule="auto"/>
        <w:jc w:val="left"/>
      </w:pPr>
      <w:r>
        <w:t xml:space="preserve">Durch die Zuordnung der Zeiten wird eine Buchung in </w:t>
      </w:r>
      <w:proofErr w:type="spellStart"/>
      <w:r>
        <w:t>Projektron</w:t>
      </w:r>
      <w:proofErr w:type="spellEnd"/>
      <w:r>
        <w:t xml:space="preserve"> angestoßen.</w:t>
      </w:r>
    </w:p>
    <w:p w:rsidR="00361276" w:rsidRPr="006C7C11" w:rsidRDefault="00361276">
      <w:pPr>
        <w:spacing w:line="259" w:lineRule="auto"/>
        <w:jc w:val="left"/>
      </w:pPr>
      <w:r>
        <w:br w:type="page"/>
      </w:r>
    </w:p>
    <w:p w:rsidR="008C49DA" w:rsidRDefault="008C49DA" w:rsidP="00CC0FB9">
      <w:pPr>
        <w:pStyle w:val="berschrift1"/>
      </w:pPr>
      <w:bookmarkStart w:id="4" w:name="_Toc466569996"/>
      <w:r>
        <w:lastRenderedPageBreak/>
        <w:t>Anforderungen</w:t>
      </w:r>
      <w:bookmarkEnd w:id="4"/>
    </w:p>
    <w:p w:rsidR="00C0074A" w:rsidRDefault="00C0074A" w:rsidP="00C0074A">
      <w:pPr>
        <w:pStyle w:val="berschrift2"/>
      </w:pPr>
      <w:bookmarkStart w:id="5" w:name="_Toc466569997"/>
      <w:r>
        <w:t>Hardware</w:t>
      </w:r>
      <w:bookmarkEnd w:id="5"/>
    </w:p>
    <w:p w:rsidR="00C0074A" w:rsidRDefault="00C0074A" w:rsidP="00C0074A">
      <w:pPr>
        <w:pStyle w:val="berschrift3"/>
      </w:pPr>
      <w:bookmarkStart w:id="6" w:name="_Toc466569998"/>
      <w:proofErr w:type="spellStart"/>
      <w:r>
        <w:t>Raspberry</w:t>
      </w:r>
      <w:proofErr w:type="spellEnd"/>
      <w:r>
        <w:t xml:space="preserve"> Pi</w:t>
      </w:r>
      <w:bookmarkEnd w:id="6"/>
    </w:p>
    <w:p w:rsidR="00D67ADE" w:rsidRDefault="00D67ADE" w:rsidP="00D67ADE">
      <w:r>
        <w:t xml:space="preserve">Bei dem </w:t>
      </w:r>
      <w:proofErr w:type="spellStart"/>
      <w:r>
        <w:t>Raspberry</w:t>
      </w:r>
      <w:proofErr w:type="spellEnd"/>
      <w:r>
        <w:t xml:space="preserve"> Pi handelt es sich um einen </w:t>
      </w:r>
      <w:proofErr w:type="spellStart"/>
      <w:r>
        <w:t>Raspberry</w:t>
      </w:r>
      <w:proofErr w:type="spellEnd"/>
      <w:r>
        <w:t xml:space="preserve"> Pi 3 Model B</w:t>
      </w:r>
    </w:p>
    <w:p w:rsidR="00E703CF" w:rsidRDefault="00D67ADE" w:rsidP="00D67ADE">
      <w:proofErr w:type="gramStart"/>
      <w:r>
        <w:t>Der Pi</w:t>
      </w:r>
      <w:proofErr w:type="gramEnd"/>
      <w:r>
        <w:t xml:space="preserve"> wird mit einer RTC (</w:t>
      </w:r>
      <w:r w:rsidRPr="00D67ADE">
        <w:rPr>
          <w:b/>
        </w:rPr>
        <w:t>R</w:t>
      </w:r>
      <w:r>
        <w:t xml:space="preserve">eal </w:t>
      </w:r>
      <w:r w:rsidRPr="00D67ADE">
        <w:rPr>
          <w:b/>
        </w:rPr>
        <w:t>T</w:t>
      </w:r>
      <w:r>
        <w:t xml:space="preserve">ime </w:t>
      </w:r>
      <w:proofErr w:type="spellStart"/>
      <w:r w:rsidRPr="00D67ADE">
        <w:rPr>
          <w:b/>
          <w:caps/>
        </w:rPr>
        <w:t>C</w:t>
      </w:r>
      <w:r>
        <w:t>lock</w:t>
      </w:r>
      <w:proofErr w:type="spellEnd"/>
      <w:r>
        <w:t>)</w:t>
      </w:r>
      <w:r w:rsidR="00CD394F">
        <w:t>, einem RFID Reader und einem Display ausgestattet werden.</w:t>
      </w:r>
    </w:p>
    <w:p w:rsidR="00883C54" w:rsidRDefault="00883C54" w:rsidP="00D67ADE">
      <w:r>
        <w:t xml:space="preserve">Der RFID Reader wird zum Auslesen der Daten von den RFID-Karten verwendet werden. </w:t>
      </w:r>
    </w:p>
    <w:p w:rsidR="00883C54" w:rsidRDefault="00883C54" w:rsidP="00D67ADE">
      <w:r>
        <w:t>Die RTC dient zum Bestimmen der genauen Uhrzeit des Scans</w:t>
      </w:r>
      <w:r w:rsidR="00E86FEC">
        <w:t>.</w:t>
      </w:r>
    </w:p>
    <w:p w:rsidR="00E86FEC" w:rsidRPr="00D67ADE" w:rsidRDefault="00E86FEC" w:rsidP="00D67ADE">
      <w:r>
        <w:t>Auf dem Display werden die aktuelle Uhrzeit, die zu leistenden Stunden, die geleisteten Stunden und der Benutzername angezeigt.</w:t>
      </w:r>
    </w:p>
    <w:p w:rsidR="00C0074A" w:rsidRPr="00C0074A" w:rsidRDefault="00C0074A" w:rsidP="00C0074A">
      <w:pPr>
        <w:pStyle w:val="berschrift2"/>
        <w:ind w:left="708" w:hanging="708"/>
      </w:pPr>
      <w:bookmarkStart w:id="7" w:name="_Toc466569999"/>
      <w:r>
        <w:t>Software</w:t>
      </w:r>
      <w:bookmarkEnd w:id="7"/>
    </w:p>
    <w:p w:rsidR="008C49DA" w:rsidRDefault="008C49DA" w:rsidP="00C0074A">
      <w:pPr>
        <w:pStyle w:val="berschrift3"/>
      </w:pPr>
      <w:bookmarkStart w:id="8" w:name="_Toc466570000"/>
      <w:r>
        <w:t>Server</w:t>
      </w:r>
      <w:bookmarkEnd w:id="8"/>
    </w:p>
    <w:p w:rsidR="002455A0" w:rsidRDefault="005A74BA" w:rsidP="00C0074A">
      <w:r>
        <w:t xml:space="preserve">Der Server muss eine Verbindung </w:t>
      </w:r>
      <w:r w:rsidR="002455A0">
        <w:t>mit einem LDAP und eine Verbindung zu einer Datenbank aufbauen können.</w:t>
      </w:r>
    </w:p>
    <w:p w:rsidR="005A74BA" w:rsidRDefault="005A74BA" w:rsidP="00C0074A">
      <w:r>
        <w:t xml:space="preserve">Die Verbindung zum LDAP </w:t>
      </w:r>
      <w:r w:rsidR="002455A0">
        <w:t xml:space="preserve">sowie zu der Datenbank </w:t>
      </w:r>
      <w:r>
        <w:t>ist über einen Web</w:t>
      </w:r>
      <w:r w:rsidR="008E3E89">
        <w:t>k</w:t>
      </w:r>
      <w:r>
        <w:t>onfigurator</w:t>
      </w:r>
      <w:r w:rsidR="00A75E0A">
        <w:t> (http)</w:t>
      </w:r>
      <w:r w:rsidR="00994B3D">
        <w:t xml:space="preserve"> konfigurierbar.</w:t>
      </w:r>
      <w:r w:rsidR="002E2636">
        <w:t xml:space="preserve"> Dieser wird mit einem Passwort gesichert.</w:t>
      </w:r>
    </w:p>
    <w:p w:rsidR="00A75E0A" w:rsidRDefault="001515B2" w:rsidP="001515B2">
      <w:pPr>
        <w:pStyle w:val="berschrift4"/>
      </w:pPr>
      <w:r>
        <w:t>REST API</w:t>
      </w:r>
    </w:p>
    <w:p w:rsidR="001515B2" w:rsidRDefault="00E05521" w:rsidP="001515B2">
      <w:r>
        <w:t>Es muss eine Schnittstelle für den Konfigurator geben.</w:t>
      </w:r>
    </w:p>
    <w:p w:rsidR="00E05521" w:rsidRDefault="00E05521" w:rsidP="001515B2">
      <w:r>
        <w:t xml:space="preserve">Die Zeitstempel die durch den PI gesendet werden müssen gesondert behandelt werden. Diese Pakete enthalten eine Signatur, die beweist, dass die Daten von einem der </w:t>
      </w:r>
      <w:proofErr w:type="spellStart"/>
      <w:r>
        <w:t>Pi’s</w:t>
      </w:r>
      <w:proofErr w:type="spellEnd"/>
      <w:r>
        <w:t xml:space="preserve"> kommt</w:t>
      </w:r>
      <w:r w:rsidR="00932059">
        <w:t>.</w:t>
      </w:r>
    </w:p>
    <w:p w:rsidR="00932059" w:rsidRDefault="0022105F" w:rsidP="001515B2">
      <w:r>
        <w:t>Die Rest API muss eine Schnittstelle zur Authentifizierung bieten, um sicher zu stellen, dass Benutzer nicht die Daten von anderen Benutzern sehen können.</w:t>
      </w:r>
    </w:p>
    <w:p w:rsidR="0022105F" w:rsidRDefault="0022105F" w:rsidP="001515B2">
      <w:r>
        <w:t xml:space="preserve">Es wird eine Schnittstelle geben um Zeitstempel zu erstellen. </w:t>
      </w:r>
    </w:p>
    <w:p w:rsidR="0022105F" w:rsidRDefault="0022105F" w:rsidP="001515B2">
      <w:r>
        <w:lastRenderedPageBreak/>
        <w:t>Eine weitere Schnittstelle wird es ermöglichen erstellte Tickets zu bearbeiten. Das bearbeiten der Zeitstempel beinhaltet das Hinzufügen. Ändern und Löschen des Titels und das setzen des Gebucht Flags.</w:t>
      </w:r>
    </w:p>
    <w:p w:rsidR="000F07D4" w:rsidRPr="001515B2" w:rsidRDefault="00BF3BE3" w:rsidP="001515B2">
      <w:r>
        <w:t xml:space="preserve">Es ist möglich Daten mit dem aktuell angemeldeten Benutzer abzufragen. Zu diesen Daten gehören Zeitstempel und Login- sowie </w:t>
      </w:r>
      <w:r w:rsidR="00373600">
        <w:t>Logoutzeit.</w:t>
      </w:r>
    </w:p>
    <w:p w:rsidR="008C49DA" w:rsidRDefault="008C49DA" w:rsidP="00C0074A">
      <w:pPr>
        <w:pStyle w:val="berschrift3"/>
      </w:pPr>
      <w:bookmarkStart w:id="9" w:name="_Toc466570001"/>
      <w:r>
        <w:t>Client</w:t>
      </w:r>
      <w:r w:rsidR="006F6050">
        <w:t xml:space="preserve"> (Anwender PC)</w:t>
      </w:r>
      <w:bookmarkEnd w:id="9"/>
    </w:p>
    <w:p w:rsidR="001556A7" w:rsidRDefault="001556A7" w:rsidP="001556A7">
      <w:pPr>
        <w:jc w:val="left"/>
      </w:pPr>
      <w:r>
        <w:t xml:space="preserve">Die Anmeldung in </w:t>
      </w:r>
      <w:proofErr w:type="spellStart"/>
      <w:r>
        <w:t>Projektron</w:t>
      </w:r>
      <w:proofErr w:type="spellEnd"/>
      <w:r>
        <w:t xml:space="preserve"> wird über </w:t>
      </w:r>
      <w:proofErr w:type="spellStart"/>
      <w:r>
        <w:t>sso</w:t>
      </w:r>
      <w:proofErr w:type="spellEnd"/>
      <w:r>
        <w:t xml:space="preserve"> realisiert.</w:t>
      </w:r>
    </w:p>
    <w:p w:rsidR="00E726E8" w:rsidRDefault="00E726E8" w:rsidP="00E726E8">
      <w:r>
        <w:t>Die Software wird ein Tray-Icon bereitstellen. Mit einem Rechtsklick wird sich ein Kontextmenü öffnet.</w:t>
      </w:r>
    </w:p>
    <w:p w:rsidR="00E726E8" w:rsidRDefault="00E726E8" w:rsidP="00E726E8">
      <w:r>
        <w:t>Mit dem Kontextmenü kann man einen Konfiguration Dialog öffnen. In diesem Dialog ist es möglich Tastenkombinationen zu konfigurieren</w:t>
      </w:r>
      <w:r w:rsidR="006646C9">
        <w:t>.</w:t>
      </w:r>
    </w:p>
    <w:p w:rsidR="006646C9" w:rsidRDefault="006646C9" w:rsidP="00E726E8">
      <w:r>
        <w:t>Des Weiteren ist es möglich auszuwählen wie man bei einem Ereignis benachrichtigt werden will</w:t>
      </w:r>
      <w:r w:rsidR="00905521">
        <w:t>.</w:t>
      </w:r>
    </w:p>
    <w:p w:rsidR="00234DD8" w:rsidRDefault="00234DD8" w:rsidP="00234DD8">
      <w:r>
        <w:t>Das Kontextmenü bietet auch die Möglichkeit das Aufgaben / Ticket / Termin Übersicht Fenster zu öffnen.</w:t>
      </w:r>
    </w:p>
    <w:p w:rsidR="00234DD8" w:rsidRDefault="00234DD8" w:rsidP="00234DD8">
      <w:r>
        <w:t>In diesem Fenster sieht man alle Termine für den Tag, alle Aufgaben und alle Tickets auf die man buchen kann. Diese kann man dort einsehen und verwalten (bearbeiten / Löschen</w:t>
      </w:r>
      <w:r w:rsidR="004F23A8">
        <w:t> / …</w:t>
      </w:r>
      <w:r>
        <w:t>)</w:t>
      </w:r>
      <w:r w:rsidR="00F56F84">
        <w:t>.</w:t>
      </w:r>
      <w:r w:rsidR="0023495B">
        <w:t xml:space="preserve"> Es wird eine Übersicht über alle gebuchten Zeiten geben.</w:t>
      </w:r>
    </w:p>
    <w:p w:rsidR="001556A7" w:rsidRDefault="00401ED4" w:rsidP="00234DD8">
      <w:pPr>
        <w:jc w:val="left"/>
      </w:pPr>
      <w:r>
        <w:t>Das letzte Hauptfenster bietet eine Übersicht über alle gesetzten Zeitstempel</w:t>
      </w:r>
      <w:r w:rsidR="004666EA">
        <w:t>. Es ist möglich diese dort einzusehen, sie zu bearbeiten und zu löschen.</w:t>
      </w:r>
    </w:p>
    <w:p w:rsidR="00E129AC" w:rsidRDefault="00E129AC" w:rsidP="00234DD8">
      <w:pPr>
        <w:jc w:val="left"/>
      </w:pPr>
      <w:r>
        <w:t>Um das Buchen von Zeiten zu erleichtern, wird es möglich sein Zeitstempel Aufgaben/Tickets zuzuweisen. Während des Zuweisens ist es möglich einen Buchungstext zu verfassen und die zu buchende Zeit anzupassen</w:t>
      </w:r>
      <w:r w:rsidR="0043477B">
        <w:t xml:space="preserve"> (sowie Start und Endzeit)</w:t>
      </w:r>
      <w:r w:rsidR="00814FF7">
        <w:t>.</w:t>
      </w:r>
    </w:p>
    <w:p w:rsidR="00834A90" w:rsidRDefault="00834A90" w:rsidP="00834A90">
      <w:pPr>
        <w:pStyle w:val="berschrift4"/>
      </w:pPr>
      <w:r>
        <w:t>Tastenkombinationen</w:t>
      </w:r>
    </w:p>
    <w:p w:rsidR="000E760B" w:rsidRDefault="000E760B" w:rsidP="000E760B">
      <w:r>
        <w:t>Neuer Zeitstempel</w:t>
      </w:r>
      <w:r w:rsidR="00A65FE4">
        <w:t xml:space="preserve"> öffnen</w:t>
      </w:r>
    </w:p>
    <w:p w:rsidR="000E760B" w:rsidRDefault="000E760B" w:rsidP="000E760B">
      <w:r>
        <w:t>Konfiguration öffnen</w:t>
      </w:r>
    </w:p>
    <w:p w:rsidR="000E760B" w:rsidRDefault="000E760B" w:rsidP="000E760B">
      <w:r>
        <w:t>Aufgaben / Ticket / Termin Übersicht</w:t>
      </w:r>
      <w:r w:rsidR="00A65FE4">
        <w:t xml:space="preserve"> öffnen</w:t>
      </w:r>
    </w:p>
    <w:p w:rsidR="006B419D" w:rsidRPr="000E760B" w:rsidRDefault="006B419D" w:rsidP="000E760B">
      <w:r>
        <w:lastRenderedPageBreak/>
        <w:t xml:space="preserve">Zeitstempel </w:t>
      </w:r>
      <w:r w:rsidR="0097335A">
        <w:t>Ü</w:t>
      </w:r>
      <w:r>
        <w:t>bersicht</w:t>
      </w:r>
      <w:r w:rsidR="00A65FE4">
        <w:t xml:space="preserve"> öffnen</w:t>
      </w:r>
    </w:p>
    <w:p w:rsidR="005451A7" w:rsidRDefault="005451A7" w:rsidP="005451A7">
      <w:pPr>
        <w:pStyle w:val="berschrift4"/>
      </w:pPr>
      <w:r>
        <w:t>Ereignisse</w:t>
      </w:r>
    </w:p>
    <w:p w:rsidR="005451A7" w:rsidRDefault="00C55A99" w:rsidP="005451A7">
      <w:r>
        <w:t>Anmeldung</w:t>
      </w:r>
    </w:p>
    <w:p w:rsidR="00C55A99" w:rsidRDefault="00C55A99" w:rsidP="005451A7">
      <w:r>
        <w:t>Abmeldung</w:t>
      </w:r>
    </w:p>
    <w:p w:rsidR="00C55A99" w:rsidRDefault="00C55A99" w:rsidP="005451A7">
      <w:r>
        <w:t>Push</w:t>
      </w:r>
    </w:p>
    <w:p w:rsidR="00C55A99" w:rsidRDefault="00C55A99" w:rsidP="005451A7">
      <w:r>
        <w:t>Kalender / Termin</w:t>
      </w:r>
    </w:p>
    <w:p w:rsidR="0029298E" w:rsidRDefault="0029298E" w:rsidP="0029298E">
      <w:pPr>
        <w:pStyle w:val="berschrift4"/>
      </w:pPr>
      <w:r>
        <w:t>Benachrichtigungstypen</w:t>
      </w:r>
    </w:p>
    <w:p w:rsidR="0029298E" w:rsidRDefault="0029298E" w:rsidP="0029298E">
      <w:proofErr w:type="spellStart"/>
      <w:r>
        <w:t>Messagebox</w:t>
      </w:r>
      <w:proofErr w:type="spellEnd"/>
    </w:p>
    <w:p w:rsidR="0029298E" w:rsidRDefault="0029298E" w:rsidP="0029298E">
      <w:r>
        <w:t>Toast</w:t>
      </w:r>
    </w:p>
    <w:p w:rsidR="0029298E" w:rsidRDefault="0029298E" w:rsidP="0029298E">
      <w:r>
        <w:t>Sidebar</w:t>
      </w:r>
    </w:p>
    <w:p w:rsidR="0029298E" w:rsidRPr="0029298E" w:rsidRDefault="0029298E" w:rsidP="0029298E">
      <w:r>
        <w:t>E-Mail</w:t>
      </w:r>
    </w:p>
    <w:p w:rsidR="006F6050" w:rsidRDefault="001F0F25" w:rsidP="006F6050">
      <w:pPr>
        <w:pStyle w:val="berschrift3"/>
      </w:pPr>
      <w:bookmarkStart w:id="10" w:name="_Toc466570002"/>
      <w:r>
        <w:t>Client (RFID Reader)</w:t>
      </w:r>
      <w:bookmarkEnd w:id="10"/>
    </w:p>
    <w:p w:rsidR="00825F76" w:rsidRDefault="00825F76" w:rsidP="00825F76">
      <w:r>
        <w:t>Die Software meldet sich bei einem Konfigurierten Server an. Daraufhin wird diesem Client eine eineindeutige ID zugewiesen</w:t>
      </w:r>
      <w:r w:rsidR="00584775">
        <w:t>.</w:t>
      </w:r>
      <w:r w:rsidR="005D6DE0">
        <w:t xml:space="preserve"> Der Server merkt sich bei diesem Vorgang die </w:t>
      </w:r>
      <w:proofErr w:type="spellStart"/>
      <w:r w:rsidR="005D6DE0">
        <w:t>mac</w:t>
      </w:r>
      <w:proofErr w:type="spellEnd"/>
      <w:r w:rsidR="005D6DE0">
        <w:t xml:space="preserve"> des Clients in einer Datenbank. So kann der Client später identifiziert werden.</w:t>
      </w:r>
    </w:p>
    <w:p w:rsidR="00891D06" w:rsidRDefault="00891D06" w:rsidP="00825F76">
      <w:r>
        <w:t xml:space="preserve">Außerdem wird ein Public-Key für den Client </w:t>
      </w:r>
      <w:r w:rsidR="00EE44D2">
        <w:t>generiert und in der Datenbank abgelegt.</w:t>
      </w:r>
    </w:p>
    <w:p w:rsidR="00825F76" w:rsidRDefault="00825F76" w:rsidP="00825F76">
      <w:r>
        <w:t xml:space="preserve">Der Client wartet darauf, dass ein Benutzer eine RFID-Karte Scannt. </w:t>
      </w:r>
    </w:p>
    <w:p w:rsidR="00825F76" w:rsidRDefault="00825F76" w:rsidP="00825F76">
      <w:r>
        <w:t>Wird die Karte gescannt, liest der Client die Uhrzeit aus. Die ausgelesene RFID</w:t>
      </w:r>
      <w:r>
        <w:noBreakHyphen/>
        <w:t xml:space="preserve">Karten ID wird </w:t>
      </w:r>
      <w:r w:rsidR="00584775">
        <w:t>zusammen mit der Uhrzeit und d</w:t>
      </w:r>
      <w:r w:rsidR="005D6DE0">
        <w:t xml:space="preserve">er eineindeutigen ID des Clients in ein SHA-512 </w:t>
      </w:r>
      <w:proofErr w:type="spellStart"/>
      <w:r w:rsidR="005D6DE0">
        <w:t>gehasht</w:t>
      </w:r>
      <w:proofErr w:type="spellEnd"/>
      <w:r w:rsidR="005D6DE0">
        <w:t xml:space="preserve">. </w:t>
      </w:r>
      <w:r w:rsidR="001678E4">
        <w:t xml:space="preserve">Der Hash wird mit dem Public-Key der vom Server generiert </w:t>
      </w:r>
      <w:r w:rsidR="002E2BF9">
        <w:t>wurde verschlüsselt.</w:t>
      </w:r>
    </w:p>
    <w:p w:rsidR="002E2BF9" w:rsidRDefault="002E2BF9" w:rsidP="00825F76">
      <w:r>
        <w:t xml:space="preserve">Aus den nun anliegenden Daten wird ein Paket gebaut, dass an den Server gesendet wird. </w:t>
      </w:r>
    </w:p>
    <w:p w:rsidR="002E2BF9" w:rsidRPr="00825F76" w:rsidRDefault="002E2BF9" w:rsidP="00825F76">
      <w:r>
        <w:t>Die Antwort des Clients wird auf einem Display ausgegeben.</w:t>
      </w:r>
    </w:p>
    <w:p w:rsidR="000F07D4" w:rsidRPr="000F07D4" w:rsidRDefault="000F07D4" w:rsidP="000F07D4">
      <w:pPr>
        <w:pStyle w:val="berschrift3"/>
      </w:pPr>
      <w:bookmarkStart w:id="11" w:name="_Toc466570003"/>
      <w:r>
        <w:t>Android App (?)</w:t>
      </w:r>
      <w:bookmarkEnd w:id="11"/>
    </w:p>
    <w:p w:rsidR="00DF778F" w:rsidRDefault="00452748" w:rsidP="00DF778F">
      <w:pPr>
        <w:spacing w:line="259" w:lineRule="auto"/>
        <w:jc w:val="left"/>
      </w:pPr>
      <w:r>
        <w:t>2DO</w:t>
      </w:r>
    </w:p>
    <w:p w:rsidR="00DF778F" w:rsidRDefault="00DF778F">
      <w:pPr>
        <w:spacing w:line="259" w:lineRule="auto"/>
        <w:jc w:val="left"/>
      </w:pPr>
      <w:r>
        <w:lastRenderedPageBreak/>
        <w:br w:type="page"/>
      </w:r>
    </w:p>
    <w:p w:rsidR="00445A2D" w:rsidRDefault="008C49DA" w:rsidP="00DF778F">
      <w:pPr>
        <w:pStyle w:val="berschrift1"/>
      </w:pPr>
      <w:bookmarkStart w:id="12" w:name="_Toc466570004"/>
      <w:r>
        <w:lastRenderedPageBreak/>
        <w:t>Anforderungen</w:t>
      </w:r>
      <w:bookmarkEnd w:id="12"/>
    </w:p>
    <w:p w:rsidR="00820EFC" w:rsidRDefault="00820EFC" w:rsidP="00820EFC">
      <w:pPr>
        <w:pStyle w:val="berschrift2"/>
      </w:pPr>
      <w:bookmarkStart w:id="13" w:name="_Toc466570005"/>
      <w:r>
        <w:t xml:space="preserve">Erfassen von </w:t>
      </w:r>
      <w:proofErr w:type="spellStart"/>
      <w:r>
        <w:t>Anwenseheitszeiten</w:t>
      </w:r>
      <w:proofErr w:type="spellEnd"/>
      <w:r>
        <w:t>.</w:t>
      </w:r>
      <w:bookmarkEnd w:id="13"/>
      <w:r>
        <w:t xml:space="preserve"> </w:t>
      </w:r>
    </w:p>
    <w:p w:rsidR="00650299" w:rsidRPr="00650299" w:rsidRDefault="00650299" w:rsidP="00650299">
      <w:pPr>
        <w:pStyle w:val="berschrift3"/>
      </w:pPr>
      <w:bookmarkStart w:id="14" w:name="_Toc466570006"/>
      <w:r>
        <w:t>Auslesen von RFID Chips</w:t>
      </w:r>
      <w:bookmarkEnd w:id="14"/>
    </w:p>
    <w:p w:rsidR="00820EFC" w:rsidRDefault="00820EFC" w:rsidP="00820EFC">
      <w:pPr>
        <w:pStyle w:val="berschrift2"/>
      </w:pPr>
      <w:bookmarkStart w:id="15" w:name="_Toc466570007"/>
      <w:r>
        <w:t>Setzen von Zeitmarken</w:t>
      </w:r>
      <w:bookmarkEnd w:id="15"/>
    </w:p>
    <w:p w:rsidR="00820EFC" w:rsidRDefault="00820EFC" w:rsidP="00820EFC">
      <w:pPr>
        <w:pStyle w:val="berschrift2"/>
      </w:pPr>
      <w:bookmarkStart w:id="16" w:name="_Toc466570008"/>
      <w:r>
        <w:t>Synchronisieren mit einem Server</w:t>
      </w:r>
      <w:bookmarkEnd w:id="16"/>
    </w:p>
    <w:p w:rsidR="005D1A4B" w:rsidRPr="00BD3FD7" w:rsidRDefault="00820EFC" w:rsidP="00347F6D">
      <w:pPr>
        <w:pStyle w:val="berschrift2"/>
      </w:pPr>
      <w:bookmarkStart w:id="17" w:name="_Toc466570009"/>
      <w:r>
        <w:t xml:space="preserve">Buchen der Zeiten in </w:t>
      </w:r>
      <w:proofErr w:type="spellStart"/>
      <w:r>
        <w:t>Projektron</w:t>
      </w:r>
      <w:proofErr w:type="spellEnd"/>
      <w:r w:rsidR="00C90B3C">
        <w:rPr>
          <w:rFonts w:asciiTheme="majorHAnsi" w:hAnsiTheme="majorHAnsi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E5D25" wp14:editId="2ED8473C">
                <wp:simplePos x="0" y="0"/>
                <wp:positionH relativeFrom="page">
                  <wp:posOffset>-10274</wp:posOffset>
                </wp:positionH>
                <wp:positionV relativeFrom="topMargin">
                  <wp:posOffset>-9236467</wp:posOffset>
                </wp:positionV>
                <wp:extent cx="7571561" cy="10335802"/>
                <wp:effectExtent l="0" t="0" r="0" b="88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561" cy="103358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09395" id="Rechteck 14" o:spid="_x0000_s1026" style="position:absolute;margin-left:-.8pt;margin-top:-727.3pt;width:596.2pt;height:8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" fillcolor="white [3212]" stroked="f" strokeweight="1pt">
                <w10:wrap anchorx="page" anchory="margin"/>
              </v:rect>
            </w:pict>
          </mc:Fallback>
        </mc:AlternateContent>
      </w:r>
      <w:bookmarkEnd w:id="17"/>
    </w:p>
    <w:sectPr w:rsidR="005D1A4B" w:rsidRPr="00BD3FD7" w:rsidSect="00347F6D">
      <w:headerReference w:type="default" r:id="rId9"/>
      <w:footerReference w:type="default" r:id="rId10"/>
      <w:headerReference w:type="first" r:id="rId11"/>
      <w:pgSz w:w="11906" w:h="16838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929" w:rsidRDefault="00A96929" w:rsidP="00AF7290">
      <w:pPr>
        <w:spacing w:after="0" w:line="240" w:lineRule="auto"/>
      </w:pPr>
      <w:r>
        <w:separator/>
      </w:r>
    </w:p>
  </w:endnote>
  <w:endnote w:type="continuationSeparator" w:id="0">
    <w:p w:rsidR="00A96929" w:rsidRDefault="00A96929" w:rsidP="00AF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fia Pro Light">
    <w:altName w:val="Arial"/>
    <w:panose1 w:val="00000000000000000000"/>
    <w:charset w:val="00"/>
    <w:family w:val="swiss"/>
    <w:notTrueType/>
    <w:pitch w:val="variable"/>
    <w:sig w:usb0="00000001" w:usb1="5000004B" w:usb2="00000000" w:usb3="00000000" w:csb0="00000093" w:csb1="00000000"/>
  </w:font>
  <w:font w:name="Sofia Pro Semi Bold">
    <w:altName w:val="Arial"/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90" w:rsidRPr="00C11106" w:rsidRDefault="003E4DD6" w:rsidP="005D1A4B">
    <w:pPr>
      <w:pStyle w:val="Fuzeile"/>
      <w:jc w:val="right"/>
      <w:rPr>
        <w:sz w:val="20"/>
      </w:rPr>
    </w:pPr>
    <w:sdt>
      <w:sdtPr>
        <w:rPr>
          <w:sz w:val="20"/>
        </w:rPr>
        <w:id w:val="-1064798509"/>
        <w:docPartObj>
          <w:docPartGallery w:val="Page Numbers (Bottom of Page)"/>
          <w:docPartUnique/>
        </w:docPartObj>
      </w:sdtPr>
      <w:sdtEndPr/>
      <w:sdtContent>
        <w:r w:rsidR="00872FF1" w:rsidRPr="00C11106">
          <w:rPr>
            <w:sz w:val="20"/>
          </w:rPr>
          <w:fldChar w:fldCharType="begin"/>
        </w:r>
        <w:r w:rsidR="00872FF1" w:rsidRPr="00C11106">
          <w:rPr>
            <w:sz w:val="20"/>
          </w:rPr>
          <w:instrText xml:space="preserve"> PAGE  \* Arabic  \* MERGEFORMAT </w:instrText>
        </w:r>
        <w:r w:rsidR="00872FF1" w:rsidRPr="00C11106">
          <w:rPr>
            <w:sz w:val="20"/>
          </w:rPr>
          <w:fldChar w:fldCharType="separate"/>
        </w:r>
        <w:r>
          <w:rPr>
            <w:noProof/>
            <w:sz w:val="20"/>
          </w:rPr>
          <w:t>8</w:t>
        </w:r>
        <w:r w:rsidR="00872FF1" w:rsidRPr="00C11106">
          <w:rPr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929" w:rsidRDefault="00A96929" w:rsidP="00AF7290">
      <w:pPr>
        <w:spacing w:after="0" w:line="240" w:lineRule="auto"/>
      </w:pPr>
      <w:r>
        <w:separator/>
      </w:r>
    </w:p>
  </w:footnote>
  <w:footnote w:type="continuationSeparator" w:id="0">
    <w:p w:rsidR="00A96929" w:rsidRDefault="00A96929" w:rsidP="00AF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90" w:rsidRDefault="00AF7290">
    <w:pPr>
      <w:pStyle w:val="Kopfzeile"/>
    </w:pPr>
  </w:p>
  <w:p w:rsidR="00AF7290" w:rsidRDefault="00AF72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C44" w:rsidRPr="00894C44" w:rsidRDefault="00894C44" w:rsidP="00894C44">
    <w:pPr>
      <w:pStyle w:val="Kopfzeile"/>
      <w:tabs>
        <w:tab w:val="clear" w:pos="4536"/>
        <w:tab w:val="center" w:pos="3544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E2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596F9D"/>
    <w:multiLevelType w:val="multilevel"/>
    <w:tmpl w:val="75B651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26100"/>
    <w:multiLevelType w:val="hybridMultilevel"/>
    <w:tmpl w:val="F1087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0F1D"/>
    <w:multiLevelType w:val="hybridMultilevel"/>
    <w:tmpl w:val="868E78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80AF4"/>
    <w:multiLevelType w:val="multilevel"/>
    <w:tmpl w:val="846EE6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29"/>
    <w:rsid w:val="00022291"/>
    <w:rsid w:val="00032845"/>
    <w:rsid w:val="00084248"/>
    <w:rsid w:val="00084EE0"/>
    <w:rsid w:val="00092A17"/>
    <w:rsid w:val="00094C11"/>
    <w:rsid w:val="00096D7A"/>
    <w:rsid w:val="000B1ECA"/>
    <w:rsid w:val="000C1BC6"/>
    <w:rsid w:val="000E760B"/>
    <w:rsid w:val="000F07D4"/>
    <w:rsid w:val="001019C2"/>
    <w:rsid w:val="001515B2"/>
    <w:rsid w:val="001556A7"/>
    <w:rsid w:val="001678E4"/>
    <w:rsid w:val="00196161"/>
    <w:rsid w:val="00196C19"/>
    <w:rsid w:val="001A07E8"/>
    <w:rsid w:val="001F0F25"/>
    <w:rsid w:val="001F40C8"/>
    <w:rsid w:val="001F7BEE"/>
    <w:rsid w:val="002109E7"/>
    <w:rsid w:val="0022105F"/>
    <w:rsid w:val="002341B4"/>
    <w:rsid w:val="0023495B"/>
    <w:rsid w:val="00234DD8"/>
    <w:rsid w:val="00236A74"/>
    <w:rsid w:val="002455A0"/>
    <w:rsid w:val="0024661A"/>
    <w:rsid w:val="002501AE"/>
    <w:rsid w:val="00252A69"/>
    <w:rsid w:val="00286FE6"/>
    <w:rsid w:val="0029298E"/>
    <w:rsid w:val="002B6547"/>
    <w:rsid w:val="002E2636"/>
    <w:rsid w:val="002E2BF9"/>
    <w:rsid w:val="00347F6D"/>
    <w:rsid w:val="00361276"/>
    <w:rsid w:val="00373600"/>
    <w:rsid w:val="0038253D"/>
    <w:rsid w:val="0038418F"/>
    <w:rsid w:val="003E4DD6"/>
    <w:rsid w:val="003E6A07"/>
    <w:rsid w:val="00401ED4"/>
    <w:rsid w:val="004245BC"/>
    <w:rsid w:val="00432EFC"/>
    <w:rsid w:val="0043477B"/>
    <w:rsid w:val="00445A2D"/>
    <w:rsid w:val="00452748"/>
    <w:rsid w:val="004666EA"/>
    <w:rsid w:val="004956F5"/>
    <w:rsid w:val="0049676B"/>
    <w:rsid w:val="004E0770"/>
    <w:rsid w:val="004F23A8"/>
    <w:rsid w:val="004F37BD"/>
    <w:rsid w:val="0051162F"/>
    <w:rsid w:val="005324C5"/>
    <w:rsid w:val="00533679"/>
    <w:rsid w:val="005451A7"/>
    <w:rsid w:val="005626E7"/>
    <w:rsid w:val="00584775"/>
    <w:rsid w:val="005A74BA"/>
    <w:rsid w:val="005D1A4B"/>
    <w:rsid w:val="005D6DE0"/>
    <w:rsid w:val="00645038"/>
    <w:rsid w:val="00650299"/>
    <w:rsid w:val="006646C9"/>
    <w:rsid w:val="00672F1A"/>
    <w:rsid w:val="006B419D"/>
    <w:rsid w:val="006C7C11"/>
    <w:rsid w:val="006D767C"/>
    <w:rsid w:val="006E7319"/>
    <w:rsid w:val="006E7EAC"/>
    <w:rsid w:val="006F00FB"/>
    <w:rsid w:val="006F6050"/>
    <w:rsid w:val="00716C61"/>
    <w:rsid w:val="00753368"/>
    <w:rsid w:val="00763362"/>
    <w:rsid w:val="007666F4"/>
    <w:rsid w:val="00772672"/>
    <w:rsid w:val="00814FF7"/>
    <w:rsid w:val="00820EFC"/>
    <w:rsid w:val="00825F76"/>
    <w:rsid w:val="00834A90"/>
    <w:rsid w:val="00852522"/>
    <w:rsid w:val="00872FF1"/>
    <w:rsid w:val="00883C54"/>
    <w:rsid w:val="00891D06"/>
    <w:rsid w:val="00894C44"/>
    <w:rsid w:val="00896153"/>
    <w:rsid w:val="008B1D85"/>
    <w:rsid w:val="008B5611"/>
    <w:rsid w:val="008B7A3A"/>
    <w:rsid w:val="008C2359"/>
    <w:rsid w:val="008C49DA"/>
    <w:rsid w:val="008E3E89"/>
    <w:rsid w:val="008E5940"/>
    <w:rsid w:val="00905521"/>
    <w:rsid w:val="00925E35"/>
    <w:rsid w:val="00932059"/>
    <w:rsid w:val="0097335A"/>
    <w:rsid w:val="00994B3D"/>
    <w:rsid w:val="00995E1D"/>
    <w:rsid w:val="00A220A8"/>
    <w:rsid w:val="00A32C33"/>
    <w:rsid w:val="00A34A7F"/>
    <w:rsid w:val="00A47B03"/>
    <w:rsid w:val="00A65FE4"/>
    <w:rsid w:val="00A663B6"/>
    <w:rsid w:val="00A75E0A"/>
    <w:rsid w:val="00A76A5A"/>
    <w:rsid w:val="00A84F8C"/>
    <w:rsid w:val="00A96929"/>
    <w:rsid w:val="00AE7153"/>
    <w:rsid w:val="00AF47D6"/>
    <w:rsid w:val="00AF7290"/>
    <w:rsid w:val="00B25679"/>
    <w:rsid w:val="00B35DBD"/>
    <w:rsid w:val="00B92E5A"/>
    <w:rsid w:val="00B9356F"/>
    <w:rsid w:val="00BA1301"/>
    <w:rsid w:val="00BD3FD7"/>
    <w:rsid w:val="00BD76E2"/>
    <w:rsid w:val="00BF3BE3"/>
    <w:rsid w:val="00C0074A"/>
    <w:rsid w:val="00C05096"/>
    <w:rsid w:val="00C11106"/>
    <w:rsid w:val="00C1336D"/>
    <w:rsid w:val="00C5122C"/>
    <w:rsid w:val="00C55A99"/>
    <w:rsid w:val="00C90B3C"/>
    <w:rsid w:val="00CC0FB9"/>
    <w:rsid w:val="00CD394F"/>
    <w:rsid w:val="00D31229"/>
    <w:rsid w:val="00D67ADE"/>
    <w:rsid w:val="00D722CA"/>
    <w:rsid w:val="00D76A80"/>
    <w:rsid w:val="00DF778F"/>
    <w:rsid w:val="00E003B1"/>
    <w:rsid w:val="00E02EF7"/>
    <w:rsid w:val="00E05521"/>
    <w:rsid w:val="00E129AC"/>
    <w:rsid w:val="00E3218B"/>
    <w:rsid w:val="00E446F3"/>
    <w:rsid w:val="00E703CF"/>
    <w:rsid w:val="00E70B76"/>
    <w:rsid w:val="00E726E8"/>
    <w:rsid w:val="00E86FEC"/>
    <w:rsid w:val="00EB17BF"/>
    <w:rsid w:val="00ED4C49"/>
    <w:rsid w:val="00EE44D2"/>
    <w:rsid w:val="00F055AC"/>
    <w:rsid w:val="00F05F95"/>
    <w:rsid w:val="00F330D2"/>
    <w:rsid w:val="00F56F84"/>
    <w:rsid w:val="00FD60FB"/>
    <w:rsid w:val="00FD6C82"/>
    <w:rsid w:val="00FF01C9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9A596E"/>
  <w15:chartTrackingRefBased/>
  <w15:docId w15:val="{C19C371F-88FB-43D6-983D-9569584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8418F"/>
    <w:pPr>
      <w:spacing w:line="360" w:lineRule="auto"/>
      <w:jc w:val="both"/>
    </w:pPr>
    <w:rPr>
      <w:rFonts w:ascii="Sofia Pro Light" w:hAnsi="Sofia Pro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34A7F"/>
    <w:pPr>
      <w:keepNext/>
      <w:keepLines/>
      <w:numPr>
        <w:numId w:val="4"/>
      </w:numPr>
      <w:spacing w:before="240" w:after="0"/>
      <w:outlineLvl w:val="0"/>
    </w:pPr>
    <w:rPr>
      <w:rFonts w:ascii="Sofia Pro Semi Bold" w:eastAsiaTheme="majorEastAsia" w:hAnsi="Sofia Pro Semi Bold" w:cstheme="majorBidi"/>
      <w:b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4A7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18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717879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077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787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C1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49D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49D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49D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49D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4A7F"/>
    <w:pPr>
      <w:spacing w:after="0"/>
      <w:contextualSpacing/>
      <w:jc w:val="left"/>
    </w:pPr>
    <w:rPr>
      <w:rFonts w:ascii="Sofia Pro Semi Bold" w:eastAsiaTheme="majorEastAsia" w:hAnsi="Sofia Pro Semi Bold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4A7F"/>
    <w:rPr>
      <w:rFonts w:ascii="Sofia Pro Semi Bold" w:eastAsiaTheme="majorEastAsia" w:hAnsi="Sofia Pro Semi Bold" w:cstheme="majorBidi"/>
      <w:b/>
      <w:color w:val="538135" w:themeColor="accent6" w:themeShade="B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418F"/>
    <w:pPr>
      <w:numPr>
        <w:ilvl w:val="1"/>
      </w:numPr>
      <w:jc w:val="right"/>
    </w:pPr>
    <w:rPr>
      <w:rFonts w:eastAsiaTheme="minorEastAsia"/>
      <w:b/>
      <w:color w:val="717879"/>
      <w:spacing w:val="15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418F"/>
    <w:rPr>
      <w:rFonts w:ascii="Sofia Pro Light" w:eastAsiaTheme="minorEastAsia" w:hAnsi="Sofia Pro Light"/>
      <w:b/>
      <w:color w:val="717879"/>
      <w:spacing w:val="15"/>
      <w:sz w:val="40"/>
    </w:rPr>
  </w:style>
  <w:style w:type="character" w:styleId="Platzhaltertext">
    <w:name w:val="Placeholder Text"/>
    <w:basedOn w:val="Absatz-Standardschriftart"/>
    <w:uiPriority w:val="99"/>
    <w:semiHidden/>
    <w:rsid w:val="00E02EF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F7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290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F7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290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4A7F"/>
    <w:rPr>
      <w:rFonts w:ascii="Sofia Pro Semi Bold" w:eastAsiaTheme="majorEastAsia" w:hAnsi="Sofia Pro Semi Bold" w:cstheme="majorBidi"/>
      <w:b/>
      <w:color w:val="538135" w:themeColor="accent6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2FF1"/>
    <w:pPr>
      <w:spacing w:line="259" w:lineRule="auto"/>
      <w:jc w:val="left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4A7F"/>
    <w:rPr>
      <w:rFonts w:ascii="Sofia Pro Light" w:eastAsiaTheme="majorEastAsia" w:hAnsi="Sofia Pro Light" w:cstheme="majorBidi"/>
      <w:color w:val="538135" w:themeColor="accent6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18F"/>
    <w:rPr>
      <w:rFonts w:ascii="Sofia Pro Light" w:eastAsiaTheme="majorEastAsia" w:hAnsi="Sofia Pro Light" w:cstheme="majorBidi"/>
      <w:color w:val="717879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72FF1"/>
    <w:pPr>
      <w:tabs>
        <w:tab w:val="right" w:leader="dot" w:pos="9736"/>
      </w:tabs>
      <w:spacing w:after="0" w:line="240" w:lineRule="auto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FF1"/>
    <w:pPr>
      <w:tabs>
        <w:tab w:val="right" w:leader="dot" w:pos="9736"/>
      </w:tabs>
      <w:spacing w:after="0" w:line="240" w:lineRule="auto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872FF1"/>
    <w:pPr>
      <w:tabs>
        <w:tab w:val="right" w:leader="dot" w:pos="9736"/>
      </w:tabs>
      <w:spacing w:after="0" w:line="240" w:lineRule="auto"/>
      <w:ind w:left="480"/>
    </w:pPr>
  </w:style>
  <w:style w:type="character" w:styleId="Hyperlink">
    <w:name w:val="Hyperlink"/>
    <w:basedOn w:val="Absatz-Standardschriftart"/>
    <w:uiPriority w:val="99"/>
    <w:unhideWhenUsed/>
    <w:rsid w:val="00872FF1"/>
    <w:rPr>
      <w:color w:val="0563C1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5D1A4B"/>
    <w:rPr>
      <w:smallCaps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6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6A0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94C44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E0770"/>
    <w:rPr>
      <w:rFonts w:asciiTheme="majorHAnsi" w:eastAsiaTheme="majorEastAsia" w:hAnsiTheme="majorHAnsi" w:cstheme="majorBidi"/>
      <w:i/>
      <w:iCs/>
      <w:color w:val="717879"/>
      <w:sz w:val="24"/>
    </w:rPr>
  </w:style>
  <w:style w:type="character" w:styleId="SchwacheHervorhebung">
    <w:name w:val="Subtle Emphasis"/>
    <w:basedOn w:val="Absatz-Standardschriftart"/>
    <w:uiPriority w:val="19"/>
    <w:qFormat/>
    <w:rsid w:val="0038418F"/>
    <w:rPr>
      <w:rFonts w:ascii="Sofia Pro Light" w:hAnsi="Sofia Pro Light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38418F"/>
    <w:rPr>
      <w:rFonts w:ascii="Sofia Pro Light" w:hAnsi="Sofia Pro Light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196C19"/>
    <w:rPr>
      <w:rFonts w:ascii="Sofia Pro Light" w:hAnsi="Sofia Pro Light"/>
      <w:i/>
      <w:iCs/>
      <w:color w:val="538135" w:themeColor="accent6" w:themeShade="BF"/>
    </w:rPr>
  </w:style>
  <w:style w:type="character" w:styleId="Fett">
    <w:name w:val="Strong"/>
    <w:basedOn w:val="Absatz-Standardschriftart"/>
    <w:uiPriority w:val="22"/>
    <w:qFormat/>
    <w:rsid w:val="0038418F"/>
    <w:rPr>
      <w:rFonts w:ascii="Sofia Pro Light" w:hAnsi="Sofia Pro Light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C19"/>
    <w:rPr>
      <w:rFonts w:asciiTheme="majorHAnsi" w:eastAsiaTheme="majorEastAsia" w:hAnsiTheme="majorHAnsi" w:cstheme="majorBidi"/>
      <w:color w:val="538135" w:themeColor="accent6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49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49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4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4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347F6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7F6D"/>
    <w:rPr>
      <w:rFonts w:eastAsiaTheme="minorEastAsia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196C19"/>
    <w:rPr>
      <w:b/>
      <w:bCs/>
      <w:smallCaps/>
      <w:color w:val="538135" w:themeColor="accent6" w:themeShade="BF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C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38135" w:themeColor="accent6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C19"/>
    <w:rPr>
      <w:rFonts w:ascii="Sofia Pro Light" w:hAnsi="Sofia Pro Light"/>
      <w:i/>
      <w:iCs/>
      <w:color w:val="538135" w:themeColor="accent6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olata\Documents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fia Pro Light">
    <w:altName w:val="Arial"/>
    <w:panose1 w:val="00000000000000000000"/>
    <w:charset w:val="00"/>
    <w:family w:val="swiss"/>
    <w:notTrueType/>
    <w:pitch w:val="variable"/>
    <w:sig w:usb0="00000001" w:usb1="5000004B" w:usb2="00000000" w:usb3="00000000" w:csb0="00000093" w:csb1="00000000"/>
  </w:font>
  <w:font w:name="Sofia Pro Semi Bold">
    <w:altName w:val="Arial"/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4A"/>
    <w:rsid w:val="008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3A4D0DC7B5F4024A87039DAE3797142">
    <w:name w:val="B3A4D0DC7B5F4024A87039DAE3797142"/>
  </w:style>
  <w:style w:type="paragraph" w:customStyle="1" w:styleId="C41B34B85650431CA1BD3398B04F89A2">
    <w:name w:val="C41B34B85650431CA1BD3398B04F8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A8238-BC4D-4198-923E-26C745D5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9</Pages>
  <Words>946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TaskTimeTracker</dc:title>
  <dc:subject>Concept</dc:subject>
  <dc:creator>Wr4thon</dc:creator>
  <cp:keywords/>
  <dc:description/>
  <cp:lastModifiedBy>Johannes Kolata</cp:lastModifiedBy>
  <cp:revision>14</cp:revision>
  <cp:lastPrinted>2015-11-18T14:03:00Z</cp:lastPrinted>
  <dcterms:created xsi:type="dcterms:W3CDTF">2016-10-28T17:35:00Z</dcterms:created>
  <dcterms:modified xsi:type="dcterms:W3CDTF">2016-11-10T18:38:00Z</dcterms:modified>
</cp:coreProperties>
</file>